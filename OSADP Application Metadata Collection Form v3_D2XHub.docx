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811EB1">
        <w:t>D2X Hub Framework</w:t>
      </w:r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1F40FF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1F40FF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1F40FF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1F40FF" w:rsidP="00B65D0D">
      <w:pPr>
        <w:ind w:left="720"/>
      </w:pPr>
      <w:sdt>
        <w:sdtPr>
          <w:id w:val="1108244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744A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1F40FF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1F40FF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1F40FF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1F40FF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1F40FF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1F40FF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1F40FF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1F40FF" w:rsidP="00B65D0D">
      <w:pPr>
        <w:ind w:left="720"/>
      </w:pPr>
      <w:sdt>
        <w:sdtPr>
          <w:id w:val="1800184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1EB1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1F40FF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1F40FF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1F40FF" w:rsidP="00B65D0D">
      <w:pPr>
        <w:ind w:left="720"/>
      </w:pPr>
      <w:sdt>
        <w:sdtPr>
          <w:id w:val="-3082448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B1F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1F40FF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B1F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811EB1">
                            <w:r>
                              <w:t>Safety,</w:t>
                            </w:r>
                            <w:r w:rsidR="005C3B1F">
                              <w:t xml:space="preserve"> </w:t>
                            </w:r>
                            <w:r>
                              <w:t>pedestrian, ride coordination,</w:t>
                            </w:r>
                            <w:r w:rsidR="005C3B1F">
                              <w:t xml:space="preserve"> PSM, </w:t>
                            </w:r>
                            <w:r>
                              <w:t>PMM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811EB1">
                      <w:r>
                        <w:t>Safety,</w:t>
                      </w:r>
                      <w:r w:rsidR="005C3B1F">
                        <w:t xml:space="preserve"> </w:t>
                      </w:r>
                      <w:r>
                        <w:t>pedestrian, ride coordination,</w:t>
                      </w:r>
                      <w:r w:rsidR="005C3B1F">
                        <w:t xml:space="preserve"> PSM, </w:t>
                      </w:r>
                      <w:r>
                        <w:t>PMM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1F40FF" w:rsidP="00B65D0D">
      <w:pPr>
        <w:ind w:left="720"/>
      </w:pPr>
      <w:sdt>
        <w:sdtPr>
          <w:id w:val="87535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1EB1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Windows </w:t>
      </w:r>
    </w:p>
    <w:p w:rsidR="00B65D0D" w:rsidRDefault="001F40FF" w:rsidP="00B65D0D">
      <w:pPr>
        <w:ind w:left="720"/>
      </w:pPr>
      <w:sdt>
        <w:sdtPr>
          <w:id w:val="7083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Mac</w:t>
      </w:r>
    </w:p>
    <w:p w:rsidR="00B65D0D" w:rsidRDefault="001F40FF" w:rsidP="00B65D0D">
      <w:pPr>
        <w:ind w:left="720"/>
      </w:pPr>
      <w:sdt>
        <w:sdtPr>
          <w:id w:val="1758318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Linux</w:t>
      </w:r>
    </w:p>
    <w:p w:rsidR="00B65D0D" w:rsidRDefault="001F40FF" w:rsidP="00B65D0D">
      <w:pPr>
        <w:ind w:left="720"/>
      </w:pPr>
      <w:sdt>
        <w:sdtPr>
          <w:id w:val="1101377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1EB1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Android mobile</w:t>
      </w:r>
    </w:p>
    <w:p w:rsidR="00B65D0D" w:rsidRDefault="001F40FF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:rsidR="00B65D0D" w:rsidRDefault="001F40FF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1F40FF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0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0"/>
    </w:p>
    <w:p w:rsidR="00C70235" w:rsidRDefault="00C70235" w:rsidP="00B65D0D">
      <w:pPr>
        <w:ind w:left="720"/>
      </w:pPr>
    </w:p>
    <w:p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p w:rsidR="002A24DD" w:rsidRDefault="002A24DD" w:rsidP="002A24DD">
      <w:pPr>
        <w:pStyle w:val="ListParagraph"/>
        <w:ind w:left="360"/>
      </w:pPr>
      <w:bookmarkStart w:id="1" w:name="_GoBack"/>
      <w:bookmarkEnd w:id="1"/>
    </w:p>
    <w:p w:rsidR="002A24DD" w:rsidRDefault="001F40FF" w:rsidP="002A24D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D70C5F9" wp14:editId="2CC4D387">
            <wp:extent cx="5943600" cy="372618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DD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1F40FF"/>
    <w:rsid w:val="002773F0"/>
    <w:rsid w:val="00281750"/>
    <w:rsid w:val="002A24DD"/>
    <w:rsid w:val="002D3C62"/>
    <w:rsid w:val="00361B04"/>
    <w:rsid w:val="003715EE"/>
    <w:rsid w:val="00413FA8"/>
    <w:rsid w:val="00453A5C"/>
    <w:rsid w:val="005940B6"/>
    <w:rsid w:val="005C3B1F"/>
    <w:rsid w:val="00610A87"/>
    <w:rsid w:val="007D7B58"/>
    <w:rsid w:val="00811EB1"/>
    <w:rsid w:val="008F18AF"/>
    <w:rsid w:val="00947E7C"/>
    <w:rsid w:val="00B65D0D"/>
    <w:rsid w:val="00B82E6A"/>
    <w:rsid w:val="00C70235"/>
    <w:rsid w:val="00C86DBB"/>
    <w:rsid w:val="00CB33DC"/>
    <w:rsid w:val="00CD1661"/>
    <w:rsid w:val="00D5783C"/>
    <w:rsid w:val="00DB4467"/>
    <w:rsid w:val="00E60B35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CE680-D3F8-4E92-8AE6-56F06F78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Valentine, David A</cp:lastModifiedBy>
  <cp:revision>6</cp:revision>
  <dcterms:created xsi:type="dcterms:W3CDTF">2017-03-09T20:03:00Z</dcterms:created>
  <dcterms:modified xsi:type="dcterms:W3CDTF">2017-04-21T20:41:00Z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